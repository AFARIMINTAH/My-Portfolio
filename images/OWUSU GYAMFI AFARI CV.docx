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1A5AA8447D4B4ADC83A8C1B4C88C521E"/>
        </w:placeholder>
        <w:docPartList>
          <w:docPartGallery w:val="Quick Parts"/>
          <w:docPartCategory w:val=" Resume Name"/>
        </w:docPartList>
      </w:sdtPr>
      <w:sdtEndPr/>
      <w:sdtContent>
        <w:p w:rsidR="0042689D" w:rsidRDefault="00C15DC6">
          <w:pPr>
            <w:pStyle w:val="Title"/>
          </w:pPr>
          <w:sdt>
            <w:sdtPr>
              <w:rPr>
                <w:rFonts w:ascii="Calibri" w:hAnsi="Calibri" w:cs="Calibri"/>
                <w:lang w:val="en" w:eastAsia="en-GB"/>
              </w:rPr>
              <w:alias w:val="Author"/>
              <w:tag w:val=""/>
              <w:id w:val="1823003119"/>
              <w:placeholder>
                <w:docPart w:val="016243335D1840A6A9BBBB436CCD12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C15DC6">
                <w:rPr>
                  <w:rFonts w:ascii="Calibri" w:hAnsi="Calibri" w:cs="Calibri"/>
                  <w:lang w:val="en" w:eastAsia="en-GB"/>
                </w:rPr>
                <w:t>OWUSU GYAMFI AFARI-MINTAH</w:t>
              </w:r>
            </w:sdtContent>
          </w:sdt>
        </w:p>
        <w:sdt>
          <w:sdtPr>
            <w:rPr>
              <w:rFonts w:ascii="Calibri" w:hAnsi="Calibri" w:cs="Calibri"/>
              <w:lang w:val="en" w:eastAsia="en-GB"/>
            </w:rPr>
            <w:alias w:val="E-mail Address"/>
            <w:tag w:val=""/>
            <w:id w:val="527535243"/>
            <w:placeholder>
              <w:docPart w:val="EF9FE5C5FF3E42EBA203945C26A8697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42689D" w:rsidRDefault="00C15DC6">
              <w:pPr>
                <w:pStyle w:val="NoSpacing"/>
              </w:pPr>
              <w:r w:rsidRPr="00C15DC6">
                <w:rPr>
                  <w:rFonts w:ascii="Calibri" w:hAnsi="Calibri" w:cs="Calibri"/>
                  <w:lang w:val="en" w:eastAsia="en-GB"/>
                </w:rPr>
                <w:t>carljackson0159@gmail.com</w:t>
              </w:r>
            </w:p>
          </w:sdtContent>
        </w:sdt>
        <w:p w:rsidR="00C15DC6" w:rsidRDefault="00C15DC6" w:rsidP="00C15DC6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Calibri" w:hAnsi="Calibri" w:cs="Calibri"/>
              <w:lang w:val="en"/>
            </w:rPr>
          </w:pPr>
          <w:r>
            <w:rPr>
              <w:rFonts w:ascii="Calibri" w:hAnsi="Calibri" w:cs="Calibri"/>
              <w:lang w:val="en"/>
            </w:rPr>
            <w:t>Kumasi, 00000</w:t>
          </w:r>
        </w:p>
        <w:p w:rsidR="00C15DC6" w:rsidRDefault="00C15DC6" w:rsidP="00C15DC6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Calibri" w:hAnsi="Calibri" w:cs="Calibri"/>
              <w:lang w:val="en"/>
            </w:rPr>
          </w:pPr>
          <w:r>
            <w:rPr>
              <w:rFonts w:ascii="Calibri" w:hAnsi="Calibri" w:cs="Calibri"/>
              <w:lang w:val="en"/>
            </w:rPr>
            <w:t>Ghana</w:t>
          </w:r>
        </w:p>
        <w:p w:rsidR="00C15DC6" w:rsidRDefault="00C15DC6" w:rsidP="00C15DC6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Calibri" w:hAnsi="Calibri" w:cs="Calibri"/>
              <w:lang w:val="en"/>
            </w:rPr>
          </w:pPr>
          <w:r>
            <w:rPr>
              <w:rFonts w:ascii="Calibri" w:hAnsi="Calibri" w:cs="Calibri"/>
              <w:lang w:val="en"/>
            </w:rPr>
            <w:t>+233 551176331</w:t>
          </w:r>
        </w:p>
        <w:p w:rsidR="0042689D" w:rsidRDefault="00193557"/>
      </w:sdtContent>
    </w:sdt>
    <w:p w:rsidR="0042689D" w:rsidRDefault="00193557">
      <w:pPr>
        <w:pStyle w:val="SectionHeading"/>
      </w:pPr>
      <w:r>
        <w:t>Objectives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Highly motivated computer science student seeking an opportunity to apply and expand my knowledge in a challenging and dynamic environment. Strong problem-solving skills, with a passion for learning and implementing new technologies. Committed to contributing to a team's success through dedication, collaboration, and continuous improvement.</w:t>
      </w:r>
    </w:p>
    <w:p w:rsidR="0042689D" w:rsidRDefault="0042689D"/>
    <w:p w:rsidR="0042689D" w:rsidRDefault="00193557">
      <w:pPr>
        <w:pStyle w:val="SectionHeading"/>
      </w:pPr>
      <w:r>
        <w:t>Education</w:t>
      </w:r>
    </w:p>
    <w:p w:rsidR="0042689D" w:rsidRP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Kwame Nkrumah University of Science</w:t>
      </w:r>
      <w:r>
        <w:rPr>
          <w:rFonts w:ascii="Calibri" w:hAnsi="Calibri" w:cs="Calibri"/>
          <w:lang w:val="en"/>
        </w:rPr>
        <w:t xml:space="preserve"> and Technology (KNUST), Kumasi</w:t>
      </w:r>
    </w:p>
    <w:p w:rsidR="0042689D" w:rsidRDefault="00C15DC6">
      <w:pPr>
        <w:rPr>
          <w:rStyle w:val="IntenseEmphasis"/>
        </w:rPr>
      </w:pPr>
      <w:r>
        <w:rPr>
          <w:rFonts w:ascii="Calibri" w:hAnsi="Calibri" w:cs="Calibri"/>
          <w:lang w:val="en"/>
        </w:rPr>
        <w:t>Bachelor of Science in Computer Science</w:t>
      </w:r>
      <w:r>
        <w:rPr>
          <w:rFonts w:ascii="Calibri" w:hAnsi="Calibri" w:cs="Calibri"/>
          <w:lang w:val="en"/>
        </w:rPr>
        <w:t xml:space="preserve"> </w:t>
      </w:r>
      <w:r w:rsidR="00193557">
        <w:t xml:space="preserve">  </w:t>
      </w:r>
    </w:p>
    <w:p w:rsidR="0042689D" w:rsidRDefault="00C15DC6">
      <w:pPr>
        <w:pStyle w:val="ListParagraph"/>
        <w:numPr>
          <w:ilvl w:val="0"/>
          <w:numId w:val="4"/>
        </w:numPr>
        <w:ind w:hanging="288"/>
      </w:pPr>
      <w:r w:rsidRPr="00C15DC6">
        <w:rPr>
          <w:rFonts w:ascii="Calibri" w:hAnsi="Calibri" w:cs="Calibri"/>
          <w:lang w:val="en" w:eastAsia="en-GB"/>
        </w:rPr>
        <w:t>Expected Graduation: [2025]</w:t>
      </w:r>
    </w:p>
    <w:p w:rsidR="0042689D" w:rsidRDefault="00193557">
      <w:pPr>
        <w:pStyle w:val="SectionHeading"/>
      </w:pPr>
      <w:r>
        <w:t>Experience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Participated in code reviews, bug fixing, and feature enhancements.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Learned and applied best practices for version control using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>.</w:t>
      </w:r>
    </w:p>
    <w:p w:rsidR="0042689D" w:rsidRDefault="00193557">
      <w:pPr>
        <w:pStyle w:val="SectionHeading"/>
      </w:pPr>
      <w:r>
        <w:t>Skills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Programming Languages: Java, C++, [List any other programming languages you're proficient in]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Web Technologies: HTML, CSS, JavaScript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Software Development: React, Node.js, [Any other frameworks/tools you're familiar with]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Problem Solving: [Highlight your problem-solving skills]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Communication: [Mention your ability to communicate technical concepts]</w:t>
      </w:r>
    </w:p>
    <w:p w:rsidR="0042689D" w:rsidRDefault="0042689D" w:rsidP="00C15DC6"/>
    <w:p w:rsidR="00C15DC6" w:rsidRPr="00C15DC6" w:rsidRDefault="00C15DC6" w:rsidP="00C15DC6">
      <w:pPr>
        <w:rPr>
          <w:b/>
          <w:sz w:val="32"/>
          <w:szCs w:val="32"/>
        </w:rPr>
      </w:pPr>
      <w:r w:rsidRPr="00C15DC6">
        <w:rPr>
          <w:b/>
          <w:sz w:val="32"/>
          <w:szCs w:val="32"/>
        </w:rPr>
        <w:t>PROJECTS</w:t>
      </w:r>
    </w:p>
    <w:p w:rsidR="00C15DC6" w:rsidRPr="00C15DC6" w:rsidRDefault="00C15DC6" w:rsidP="00C15DC6">
      <w:pPr>
        <w:rPr>
          <w:b/>
          <w:sz w:val="36"/>
          <w:szCs w:val="36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1. YouTube Clone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Created a YouTube clone using React for the frontend and Node.js for the backend.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Implemented user authentication, video uploads, comments, and likes functionality.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   - Demonstrated proficiency in building responsive and interactive web applications.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2.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TikTok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Clone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Developed a </w:t>
      </w:r>
      <w:proofErr w:type="spellStart"/>
      <w:r>
        <w:rPr>
          <w:rFonts w:ascii="Calibri" w:hAnsi="Calibri" w:cs="Calibri"/>
          <w:lang w:val="en"/>
        </w:rPr>
        <w:t>TikTok</w:t>
      </w:r>
      <w:proofErr w:type="spellEnd"/>
      <w:r>
        <w:rPr>
          <w:rFonts w:ascii="Calibri" w:hAnsi="Calibri" w:cs="Calibri"/>
          <w:lang w:val="en"/>
        </w:rPr>
        <w:t>-inspired application using React Native for cross-platform mobile development.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Integrated features such as video scrolling, user profiles, and social sharing.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Gained experience in mobile app development and UI/UX design principles.</w:t>
      </w:r>
    </w:p>
    <w:p w:rsidR="00C15DC6" w:rsidRDefault="00C15DC6" w:rsidP="00C15DC6">
      <w:pPr>
        <w:rPr>
          <w:b/>
          <w:sz w:val="40"/>
          <w:szCs w:val="40"/>
        </w:rPr>
      </w:pPr>
    </w:p>
    <w:p w:rsidR="00C15DC6" w:rsidRPr="00C15DC6" w:rsidRDefault="00C15DC6" w:rsidP="00C15DC6">
      <w:pPr>
        <w:rPr>
          <w:b/>
          <w:sz w:val="32"/>
          <w:szCs w:val="32"/>
        </w:rPr>
      </w:pPr>
      <w:r w:rsidRPr="00C15DC6">
        <w:rPr>
          <w:b/>
          <w:sz w:val="32"/>
          <w:szCs w:val="32"/>
        </w:rPr>
        <w:t>RELATIVE COURSES: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Data Structures and Algorithms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Object-Oriented Programming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Database Management Systems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Web Development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Software Engineering</w:t>
      </w:r>
    </w:p>
    <w:p w:rsidR="00C15DC6" w:rsidRDefault="00C15DC6" w:rsidP="00C15DC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C15DC6" w:rsidRPr="00C15DC6" w:rsidRDefault="00C15DC6" w:rsidP="00C15DC6">
      <w:pPr>
        <w:rPr>
          <w:b/>
          <w:sz w:val="36"/>
          <w:szCs w:val="36"/>
        </w:rPr>
      </w:pPr>
      <w:r w:rsidRPr="00C15DC6">
        <w:rPr>
          <w:b/>
          <w:sz w:val="32"/>
          <w:szCs w:val="32"/>
        </w:rPr>
        <w:t>STRENGTH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Data Structures and Algorithms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Object-Oriented Programming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Database Management Systems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Web Development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Software Engineering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Software Engineering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Technical knowledge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 Adaptability</w:t>
      </w:r>
    </w:p>
    <w:p w:rsidR="00C15DC6" w:rsidRDefault="00C15DC6" w:rsidP="00C15DC6">
      <w:pPr>
        <w:rPr>
          <w:b/>
          <w:sz w:val="40"/>
          <w:szCs w:val="40"/>
        </w:rPr>
      </w:pPr>
      <w:r w:rsidRPr="00C15DC6">
        <w:rPr>
          <w:b/>
          <w:sz w:val="32"/>
          <w:szCs w:val="32"/>
        </w:rPr>
        <w:t>HOBB</w:t>
      </w:r>
      <w:bookmarkStart w:id="0" w:name="_GoBack"/>
      <w:bookmarkEnd w:id="0"/>
      <w:r w:rsidRPr="00C15DC6">
        <w:rPr>
          <w:b/>
          <w:sz w:val="32"/>
          <w:szCs w:val="32"/>
        </w:rPr>
        <w:t>IES</w:t>
      </w:r>
      <w:r>
        <w:rPr>
          <w:b/>
          <w:sz w:val="40"/>
          <w:szCs w:val="40"/>
        </w:rPr>
        <w:t>: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Exploring distant lands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Engaging in every kind of sports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Capturing moments through photography</w:t>
      </w:r>
    </w:p>
    <w:p w:rsidR="00C15DC6" w:rsidRDefault="00C15DC6" w:rsidP="00C15DC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Getting lost in a good book</w:t>
      </w:r>
    </w:p>
    <w:p w:rsidR="00C15DC6" w:rsidRPr="00C15DC6" w:rsidRDefault="00C15DC6" w:rsidP="00C15DC6">
      <w:pPr>
        <w:rPr>
          <w:b/>
          <w:sz w:val="40"/>
          <w:szCs w:val="40"/>
        </w:rPr>
      </w:pPr>
    </w:p>
    <w:p w:rsidR="0042689D" w:rsidRDefault="0042689D">
      <w:pPr>
        <w:spacing w:line="276" w:lineRule="auto"/>
      </w:pPr>
    </w:p>
    <w:sectPr w:rsidR="0042689D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557" w:rsidRDefault="00193557">
      <w:pPr>
        <w:spacing w:after="0" w:line="240" w:lineRule="auto"/>
      </w:pPr>
      <w:r>
        <w:separator/>
      </w:r>
    </w:p>
  </w:endnote>
  <w:endnote w:type="continuationSeparator" w:id="0">
    <w:p w:rsidR="00193557" w:rsidRDefault="0019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89D" w:rsidRDefault="0019355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BC63B3C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3A6B28C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82B6838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42689D" w:rsidRDefault="00193557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689D" w:rsidRDefault="0019355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42689D" w:rsidRDefault="0019355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557" w:rsidRDefault="00193557">
      <w:pPr>
        <w:spacing w:after="0" w:line="240" w:lineRule="auto"/>
      </w:pPr>
      <w:r>
        <w:separator/>
      </w:r>
    </w:p>
  </w:footnote>
  <w:footnote w:type="continuationSeparator" w:id="0">
    <w:p w:rsidR="00193557" w:rsidRDefault="0019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89D" w:rsidRDefault="0019355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8AD94C4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4FA90B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5F4510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42689D" w:rsidRDefault="00426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C6"/>
    <w:rsid w:val="00193557"/>
    <w:rsid w:val="0042689D"/>
    <w:rsid w:val="00C15DC6"/>
    <w:rsid w:val="00C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ECD8"/>
  <w15:docId w15:val="{498B88A3-3F77-4DF0-A32B-6D67CBF1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5AA8447D4B4ADC83A8C1B4C88C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3F73-66BC-4E18-85A1-31B51CA353B3}"/>
      </w:docPartPr>
      <w:docPartBody>
        <w:p w:rsidR="00000000" w:rsidRDefault="00836239">
          <w:pPr>
            <w:pStyle w:val="1A5AA8447D4B4ADC83A8C1B4C88C521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16243335D1840A6A9BBBB436CCD1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DCE5-37C2-45E3-940D-338F8EF93909}"/>
      </w:docPartPr>
      <w:docPartBody>
        <w:p w:rsidR="00000000" w:rsidRDefault="00836239">
          <w:pPr>
            <w:pStyle w:val="016243335D1840A6A9BBBB436CCD128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F9FE5C5FF3E42EBA203945C26A8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B81C-E982-47B8-A80C-D5A7ACDAB7CF}"/>
      </w:docPartPr>
      <w:docPartBody>
        <w:p w:rsidR="00000000" w:rsidRDefault="00836239">
          <w:pPr>
            <w:pStyle w:val="EF9FE5C5FF3E42EBA203945C26A8697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39"/>
    <w:rsid w:val="0083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A5AA8447D4B4ADC83A8C1B4C88C521E">
    <w:name w:val="1A5AA8447D4B4ADC83A8C1B4C88C521E"/>
  </w:style>
  <w:style w:type="paragraph" w:customStyle="1" w:styleId="016243335D1840A6A9BBBB436CCD1282">
    <w:name w:val="016243335D1840A6A9BBBB436CCD1282"/>
  </w:style>
  <w:style w:type="paragraph" w:customStyle="1" w:styleId="EF9FE5C5FF3E42EBA203945C26A86974">
    <w:name w:val="EF9FE5C5FF3E42EBA203945C26A86974"/>
  </w:style>
  <w:style w:type="paragraph" w:customStyle="1" w:styleId="8D42A942A1764CDAA7A3F567D904DBD6">
    <w:name w:val="8D42A942A1764CDAA7A3F567D904DBD6"/>
  </w:style>
  <w:style w:type="paragraph" w:customStyle="1" w:styleId="DFAA7E3898BF4A89870CEBF325E51BCC">
    <w:name w:val="DFAA7E3898BF4A89870CEBF325E51BCC"/>
  </w:style>
  <w:style w:type="paragraph" w:customStyle="1" w:styleId="D7E3FB24AF374214859878066F00E6FE">
    <w:name w:val="D7E3FB24AF374214859878066F00E6FE"/>
  </w:style>
  <w:style w:type="paragraph" w:customStyle="1" w:styleId="5BE5133AEA96436EA4D7CA0C450C1460">
    <w:name w:val="5BE5133AEA96436EA4D7CA0C450C1460"/>
  </w:style>
  <w:style w:type="paragraph" w:customStyle="1" w:styleId="68D397858E484EE6BBB30B55F61E6FA0">
    <w:name w:val="68D397858E484EE6BBB30B55F61E6FA0"/>
  </w:style>
  <w:style w:type="paragraph" w:customStyle="1" w:styleId="6499215F3AC74370AFFD9AFDDDF869C0">
    <w:name w:val="6499215F3AC74370AFFD9AFDDDF869C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91AB4B6B314249CABD70127EE1482D86">
    <w:name w:val="91AB4B6B314249CABD70127EE1482D86"/>
  </w:style>
  <w:style w:type="paragraph" w:customStyle="1" w:styleId="C496ABFADC12469788105EE56DE598E5">
    <w:name w:val="C496ABFADC12469788105EE56DE598E5"/>
  </w:style>
  <w:style w:type="paragraph" w:customStyle="1" w:styleId="170DE55941CA4CBFAB34196BE0230ECE">
    <w:name w:val="170DE55941CA4CBFAB34196BE0230ECE"/>
  </w:style>
  <w:style w:type="paragraph" w:customStyle="1" w:styleId="55DE616B6A234DF6A72A1AD6F86038AD">
    <w:name w:val="55DE616B6A234DF6A72A1AD6F86038AD"/>
  </w:style>
  <w:style w:type="paragraph" w:customStyle="1" w:styleId="1660E32A8A734279BF46FBE7FC5156EA">
    <w:name w:val="1660E32A8A734279BF46FBE7FC5156E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8EB435DF212448F1A2DA4B7D74BB9E23">
    <w:name w:val="8EB435DF212448F1A2DA4B7D74BB9E23"/>
  </w:style>
  <w:style w:type="paragraph" w:customStyle="1" w:styleId="2CE34F696093482E9C7575B27999F856">
    <w:name w:val="2CE34F696093482E9C7575B27999F856"/>
  </w:style>
  <w:style w:type="paragraph" w:customStyle="1" w:styleId="C7946FAA768D4E06AE816CF2CD8C97D3">
    <w:name w:val="C7946FAA768D4E06AE816CF2CD8C97D3"/>
  </w:style>
  <w:style w:type="paragraph" w:customStyle="1" w:styleId="FE7CDF1F2C3A483488A18DF50C66BCC4">
    <w:name w:val="FE7CDF1F2C3A483488A18DF50C66B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carljackson0159@gmail.com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12D2B1E-D820-4BB7-B885-AA237734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OWUSU GYAMFI AFARI-MINTAH</dc:creator>
  <cp:lastModifiedBy>Carll Jackson</cp:lastModifiedBy>
  <cp:revision>1</cp:revision>
  <dcterms:created xsi:type="dcterms:W3CDTF">2023-12-05T22:38:00Z</dcterms:created>
  <dcterms:modified xsi:type="dcterms:W3CDTF">2023-12-05T22:49:00Z</dcterms:modified>
</cp:coreProperties>
</file>